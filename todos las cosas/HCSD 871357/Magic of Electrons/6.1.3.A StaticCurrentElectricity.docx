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4788"/>
        <w:gridCol w:w="4788"/>
      </w:tblGrid>
      <w:tr w:rsidR="007A0F33" w:rsidTr="007A0F33">
        <w:tc>
          <w:tcPr>
            <w:tcW w:w="4788" w:type="dxa"/>
          </w:tcPr>
          <w:p w:rsidR="007A0F33" w:rsidRDefault="007A0F33" w:rsidP="00C35973">
            <w:pPr>
              <w:pStyle w:val="Pictureleft"/>
            </w:pPr>
            <w:bookmarkStart w:id="0" w:name="_GoBack"/>
            <w:bookmarkEnd w:id="0"/>
          </w:p>
        </w:tc>
        <w:tc>
          <w:tcPr>
            <w:tcW w:w="4788" w:type="dxa"/>
          </w:tcPr>
          <w:p w:rsidR="007A0F33" w:rsidRDefault="006B3597" w:rsidP="00C35973">
            <w:pPr>
              <w:pStyle w:val="Picture"/>
            </w:pPr>
            <w:r>
              <w:rPr>
                <w:noProof/>
              </w:rPr>
              <w:pict>
                <v:shape id="Picture 1" o:spid="_x0000_i1026" type="#_x0000_t75" alt="PLTW_M_L_4CP" style="width:130.5pt;height:43.5pt;visibility:visible">
                  <v:imagedata r:id="rId7" o:title="PLTW_M_L_4CP"/>
                </v:shape>
              </w:pict>
            </w:r>
          </w:p>
        </w:tc>
      </w:tr>
    </w:tbl>
    <w:p w:rsidR="007A0F33" w:rsidRPr="00F358FF" w:rsidRDefault="007A0F33" w:rsidP="007A0F33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76"/>
      </w:tblGrid>
      <w:tr w:rsidR="007A0F33" w:rsidRPr="00585608" w:rsidTr="0008189F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7A0F33" w:rsidRPr="00F358FF" w:rsidRDefault="007A0F33" w:rsidP="007A0F33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Activity</w:t>
            </w:r>
            <w:r w:rsidRPr="00F358FF">
              <w:rPr>
                <w:b/>
                <w:color w:val="002B52"/>
                <w:sz w:val="48"/>
                <w:szCs w:val="48"/>
              </w:rPr>
              <w:t xml:space="preserve"> </w:t>
            </w:r>
            <w:r>
              <w:rPr>
                <w:b/>
                <w:color w:val="002B52"/>
                <w:sz w:val="48"/>
                <w:szCs w:val="48"/>
              </w:rPr>
              <w:t>6.1.3 Static and Current Electricity</w:t>
            </w:r>
          </w:p>
        </w:tc>
      </w:tr>
    </w:tbl>
    <w:p w:rsidR="007A0F33" w:rsidRPr="004603F5" w:rsidRDefault="007A0F33" w:rsidP="007A0F33">
      <w:pPr>
        <w:rPr>
          <w:sz w:val="16"/>
          <w:szCs w:val="16"/>
        </w:rPr>
      </w:pPr>
    </w:p>
    <w:p w:rsidR="00767CA2" w:rsidRDefault="006D3CC3" w:rsidP="006C4560">
      <w:pPr>
        <w:pStyle w:val="ActivitySection"/>
      </w:pPr>
      <w:r>
        <w:t>Introduction</w:t>
      </w:r>
    </w:p>
    <w:p w:rsidR="002A0501" w:rsidRDefault="002A0501" w:rsidP="002A0501">
      <w:pPr>
        <w:pStyle w:val="ActivityBody"/>
      </w:pPr>
      <w:r>
        <w:t>When you gain an excess of electrons by walking across carpet</w:t>
      </w:r>
      <w:r w:rsidR="006A29AA">
        <w:t>,</w:t>
      </w:r>
      <w:r>
        <w:t xml:space="preserve"> </w:t>
      </w:r>
      <w:r w:rsidR="009A1773">
        <w:t>the</w:t>
      </w:r>
      <w:r w:rsidR="006A29AA">
        <w:t xml:space="preserve"> electrons will</w:t>
      </w:r>
      <w:r>
        <w:t xml:space="preserve"> look for an escape route. A doorknob or another person may be that escape route. As </w:t>
      </w:r>
      <w:r w:rsidR="006A29AA">
        <w:t xml:space="preserve">the electrons </w:t>
      </w:r>
      <w:r>
        <w:t>escape</w:t>
      </w:r>
      <w:r w:rsidR="006A29AA">
        <w:t xml:space="preserve"> from your body,</w:t>
      </w:r>
      <w:r>
        <w:t xml:space="preserve"> you feel the shock and hear a pop. </w:t>
      </w:r>
      <w:r w:rsidR="008C3BE9">
        <w:t xml:space="preserve">This is static electricity. Lightning </w:t>
      </w:r>
      <w:r w:rsidR="00875685">
        <w:t xml:space="preserve">is also a form of static electricity. </w:t>
      </w:r>
      <w:r w:rsidR="006A29AA">
        <w:t xml:space="preserve">Have </w:t>
      </w:r>
      <w:r w:rsidR="00875685">
        <w:t>you</w:t>
      </w:r>
      <w:r w:rsidR="006A29AA">
        <w:t xml:space="preserve"> ever</w:t>
      </w:r>
      <w:r w:rsidR="00875685">
        <w:t xml:space="preserve"> see</w:t>
      </w:r>
      <w:r w:rsidR="006A29AA">
        <w:t>n</w:t>
      </w:r>
      <w:r w:rsidR="00875685">
        <w:t xml:space="preserve"> a small spark jump from your finger to the doorknob</w:t>
      </w:r>
      <w:r w:rsidR="006A29AA">
        <w:t xml:space="preserve">? The spark </w:t>
      </w:r>
      <w:r w:rsidR="009A1773">
        <w:t>is</w:t>
      </w:r>
      <w:r w:rsidR="006A29AA">
        <w:t xml:space="preserve"> like lightning, and the pop that you sometimes</w:t>
      </w:r>
      <w:r w:rsidR="00875685">
        <w:t xml:space="preserve"> hear is like thunder.</w:t>
      </w:r>
    </w:p>
    <w:p w:rsidR="00773C58" w:rsidRDefault="00773C58" w:rsidP="00773C58">
      <w:pPr>
        <w:pStyle w:val="ActivityBody"/>
      </w:pPr>
    </w:p>
    <w:p w:rsidR="00773C58" w:rsidRPr="00245386" w:rsidRDefault="00773C58" w:rsidP="00773C58">
      <w:pPr>
        <w:pStyle w:val="ActivityBody"/>
      </w:pPr>
      <w:r>
        <w:t>Electric charge</w:t>
      </w:r>
      <w:r w:rsidRPr="00245386">
        <w:t xml:space="preserve"> </w:t>
      </w:r>
      <w:r>
        <w:t>can</w:t>
      </w:r>
      <w:r w:rsidRPr="00245386">
        <w:t xml:space="preserve"> stand still or mov</w:t>
      </w:r>
      <w:r>
        <w:t>e</w:t>
      </w:r>
      <w:r w:rsidRPr="00245386">
        <w:t xml:space="preserve">. When it is standing still, it is called static electricity. When it is moving, it is called current electricity. </w:t>
      </w:r>
    </w:p>
    <w:p w:rsidR="002A0501" w:rsidRDefault="002A0501" w:rsidP="002A0501">
      <w:pPr>
        <w:pStyle w:val="ActivityBody"/>
      </w:pPr>
    </w:p>
    <w:p w:rsidR="00B72CBF" w:rsidRDefault="0074582F" w:rsidP="00B72CBF">
      <w:pPr>
        <w:pStyle w:val="ActivitySection"/>
      </w:pPr>
      <w:r>
        <w:t>Equipment</w:t>
      </w:r>
    </w:p>
    <w:p w:rsidR="001B47B6" w:rsidRDefault="001B47B6" w:rsidP="0074582F">
      <w:pPr>
        <w:pStyle w:val="Activitybullet"/>
      </w:pPr>
      <w:r>
        <w:t>GTT Notebook</w:t>
      </w:r>
    </w:p>
    <w:p w:rsidR="007C2DA7" w:rsidRDefault="007C2DA7" w:rsidP="0074582F">
      <w:pPr>
        <w:pStyle w:val="Activitybullet"/>
      </w:pPr>
      <w:r>
        <w:t>Per group</w:t>
      </w:r>
    </w:p>
    <w:p w:rsidR="009F6C86" w:rsidRPr="007C2DA7" w:rsidRDefault="007C2DA7" w:rsidP="00525F89">
      <w:pPr>
        <w:pStyle w:val="ActivityBullet2ndLevel"/>
      </w:pPr>
      <w:r>
        <w:t>2 –</w:t>
      </w:r>
      <w:r w:rsidR="006A29AA">
        <w:t xml:space="preserve"> </w:t>
      </w:r>
      <w:r>
        <w:t xml:space="preserve">strips of </w:t>
      </w:r>
      <w:r w:rsidR="00D563AE">
        <w:t xml:space="preserve">3 in. </w:t>
      </w:r>
      <w:r>
        <w:t>c</w:t>
      </w:r>
      <w:r w:rsidR="005F0BD7" w:rsidRPr="007C2DA7">
        <w:t>lear a</w:t>
      </w:r>
      <w:r w:rsidR="009F6C86" w:rsidRPr="007C2DA7">
        <w:t>dhesive tape</w:t>
      </w:r>
    </w:p>
    <w:p w:rsidR="00D657CA" w:rsidRPr="007C2DA7" w:rsidRDefault="00D657CA" w:rsidP="007C2DA7">
      <w:pPr>
        <w:pStyle w:val="ActivityBullet2ndLevel"/>
      </w:pPr>
      <w:r w:rsidRPr="007C2DA7">
        <w:t>Styrofoam cup</w:t>
      </w:r>
    </w:p>
    <w:p w:rsidR="00DB434A" w:rsidRPr="007C2DA7" w:rsidRDefault="00D563AE" w:rsidP="007C2DA7">
      <w:pPr>
        <w:pStyle w:val="ActivityBullet2ndLevel"/>
      </w:pPr>
      <w:r>
        <w:t>3 – 4 pieces 1 in.</w:t>
      </w:r>
      <w:r>
        <w:rPr>
          <w:vertAlign w:val="superscript"/>
        </w:rPr>
        <w:t xml:space="preserve">2 </w:t>
      </w:r>
      <w:r>
        <w:t>s</w:t>
      </w:r>
      <w:r w:rsidR="00DB434A" w:rsidRPr="007C2DA7">
        <w:t>crap paper</w:t>
      </w:r>
    </w:p>
    <w:p w:rsidR="007C2DA7" w:rsidRDefault="00563B19" w:rsidP="007C2DA7">
      <w:pPr>
        <w:pStyle w:val="ActivityBullet2ndLevel"/>
      </w:pPr>
      <w:r>
        <w:t>1 lemon</w:t>
      </w:r>
    </w:p>
    <w:p w:rsidR="00563B19" w:rsidRDefault="00563B19" w:rsidP="007C2DA7">
      <w:pPr>
        <w:pStyle w:val="ActivityBullet2ndLevel"/>
      </w:pPr>
      <w:r>
        <w:t>Multimeter</w:t>
      </w:r>
    </w:p>
    <w:p w:rsidR="00D563AE" w:rsidRDefault="00D563AE" w:rsidP="007C2DA7">
      <w:pPr>
        <w:pStyle w:val="ActivityBullet2ndLevel"/>
      </w:pPr>
      <w:r>
        <w:t>2 – leads with alligator clip ends</w:t>
      </w:r>
    </w:p>
    <w:p w:rsidR="00D563AE" w:rsidRDefault="004C6AA2" w:rsidP="007C2DA7">
      <w:pPr>
        <w:pStyle w:val="ActivityBullet2ndLevel"/>
      </w:pPr>
      <w:r>
        <w:t>Jumbo paperclip</w:t>
      </w:r>
    </w:p>
    <w:p w:rsidR="00D563AE" w:rsidRDefault="00AC020F" w:rsidP="007C2DA7">
      <w:pPr>
        <w:pStyle w:val="ActivityBullet2ndLevel"/>
      </w:pPr>
      <w:r>
        <w:t xml:space="preserve">2 ¼ </w:t>
      </w:r>
      <w:r w:rsidR="00DC6D56">
        <w:t xml:space="preserve">in. section of </w:t>
      </w:r>
      <w:r w:rsidR="00782257">
        <w:t>12 gauge</w:t>
      </w:r>
      <w:r w:rsidR="00B72CBF">
        <w:t xml:space="preserve"> </w:t>
      </w:r>
      <w:r w:rsidR="00DC6D56">
        <w:t>copper wire</w:t>
      </w:r>
      <w:r w:rsidR="00782257">
        <w:t xml:space="preserve"> (common household)</w:t>
      </w:r>
    </w:p>
    <w:p w:rsidR="00DC50AE" w:rsidRPr="007C2DA7" w:rsidRDefault="00B72CBF" w:rsidP="007C2DA7">
      <w:pPr>
        <w:pStyle w:val="ActivityBullet2ndLevel"/>
      </w:pPr>
      <w:r>
        <w:t xml:space="preserve">Small </w:t>
      </w:r>
      <w:r w:rsidR="001E191D">
        <w:t xml:space="preserve">(3mm) </w:t>
      </w:r>
      <w:r>
        <w:t>red LED per four groups</w:t>
      </w:r>
      <w:r w:rsidR="00EC67E8">
        <w:t xml:space="preserve"> (Light Emitting Diodes)</w:t>
      </w:r>
    </w:p>
    <w:p w:rsidR="0074582F" w:rsidRDefault="0074582F" w:rsidP="00F07435"/>
    <w:p w:rsidR="00767CA2" w:rsidRDefault="0074582F">
      <w:pPr>
        <w:pStyle w:val="ActivitySection"/>
        <w:tabs>
          <w:tab w:val="left" w:pos="6488"/>
        </w:tabs>
      </w:pPr>
      <w:r>
        <w:t>Procedure</w:t>
      </w:r>
    </w:p>
    <w:p w:rsidR="00D77DD1" w:rsidRDefault="00D77DD1" w:rsidP="00D77DD1">
      <w:pPr>
        <w:pStyle w:val="ActivityBody"/>
      </w:pPr>
      <w:r>
        <w:t xml:space="preserve">In this activity </w:t>
      </w:r>
      <w:r w:rsidR="006A29AA">
        <w:t xml:space="preserve">you will work </w:t>
      </w:r>
      <w:r>
        <w:t xml:space="preserve">in teams of two to three </w:t>
      </w:r>
      <w:r w:rsidR="006A29AA">
        <w:t>to</w:t>
      </w:r>
      <w:r>
        <w:t xml:space="preserve"> generate</w:t>
      </w:r>
      <w:r w:rsidR="00B93819">
        <w:t xml:space="preserve"> both static and current electricity.</w:t>
      </w:r>
    </w:p>
    <w:p w:rsidR="00B93819" w:rsidRDefault="00B93819" w:rsidP="00D77DD1">
      <w:pPr>
        <w:pStyle w:val="ActivityBody"/>
      </w:pPr>
    </w:p>
    <w:p w:rsidR="007562FD" w:rsidRPr="007562FD" w:rsidRDefault="006C2BCE" w:rsidP="007562FD">
      <w:pPr>
        <w:pStyle w:val="ActivityBody"/>
      </w:pPr>
      <w:bookmarkStart w:id="1" w:name="OLE_LINK1"/>
      <w:bookmarkStart w:id="2" w:name="OLE_LINK2"/>
      <w:r w:rsidRPr="0093728E">
        <w:rPr>
          <w:rStyle w:val="Heading3Char"/>
        </w:rPr>
        <w:t>Static Electricity</w:t>
      </w:r>
      <w:r w:rsidR="007562FD">
        <w:t xml:space="preserve"> is a</w:t>
      </w:r>
      <w:r w:rsidR="007562FD" w:rsidRPr="007562FD">
        <w:t xml:space="preserve">n accumulation of electric charge on an insulated body. </w:t>
      </w:r>
      <w:r w:rsidR="007562FD">
        <w:t xml:space="preserve">In this activity you will create and observe static electricity with some common objects. </w:t>
      </w:r>
    </w:p>
    <w:p w:rsidR="00D568BD" w:rsidRDefault="00D568BD" w:rsidP="007562FD">
      <w:pPr>
        <w:pStyle w:val="ActivityBody"/>
      </w:pPr>
    </w:p>
    <w:p w:rsidR="0093728E" w:rsidRPr="007562FD" w:rsidRDefault="0093728E" w:rsidP="0093728E">
      <w:pPr>
        <w:pStyle w:val="Heading1"/>
      </w:pPr>
      <w:r>
        <w:t>Clear Adhesive Tape</w:t>
      </w:r>
    </w:p>
    <w:p w:rsidR="0074582F" w:rsidRDefault="005F0BD7" w:rsidP="009A1773">
      <w:pPr>
        <w:pStyle w:val="ActivityNumbers"/>
      </w:pPr>
      <w:r>
        <w:t xml:space="preserve">Take </w:t>
      </w:r>
      <w:bookmarkEnd w:id="1"/>
      <w:bookmarkEnd w:id="2"/>
      <w:r w:rsidR="009A1773">
        <w:t xml:space="preserve">2 – </w:t>
      </w:r>
      <w:r w:rsidR="003C1B33">
        <w:t>3 in.</w:t>
      </w:r>
      <w:r>
        <w:t xml:space="preserve"> pieces of clear adhesive tape and fold back about ¼ </w:t>
      </w:r>
      <w:r w:rsidR="003C1B33">
        <w:t>in</w:t>
      </w:r>
      <w:r>
        <w:t>.</w:t>
      </w:r>
    </w:p>
    <w:p w:rsidR="0074582F" w:rsidRDefault="005F0BD7" w:rsidP="0074582F">
      <w:pPr>
        <w:pStyle w:val="ActivityNumbers"/>
      </w:pPr>
      <w:r>
        <w:t xml:space="preserve">Stick </w:t>
      </w:r>
      <w:r w:rsidR="006A29AA">
        <w:t xml:space="preserve">the pieces of tape </w:t>
      </w:r>
      <w:r>
        <w:t>to a table or other surface</w:t>
      </w:r>
      <w:r w:rsidR="006A29AA">
        <w:t>.</w:t>
      </w:r>
      <w:r w:rsidR="008C4FFC">
        <w:t xml:space="preserve"> </w:t>
      </w:r>
      <w:r w:rsidR="006A29AA">
        <w:t>L</w:t>
      </w:r>
      <w:r w:rsidR="008C4FFC">
        <w:t>eav</w:t>
      </w:r>
      <w:r w:rsidR="006A29AA">
        <w:t>e</w:t>
      </w:r>
      <w:r w:rsidR="008C4FFC">
        <w:t xml:space="preserve"> the tab up</w:t>
      </w:r>
      <w:r w:rsidR="00F04314">
        <w:t xml:space="preserve"> as seen in the image below</w:t>
      </w:r>
      <w:r w:rsidR="008C3FA5">
        <w:t>.</w:t>
      </w:r>
    </w:p>
    <w:p w:rsidR="008C3FA5" w:rsidRDefault="00E273F0" w:rsidP="00A541A7">
      <w:pPr>
        <w:pStyle w:val="PictureCentered"/>
      </w:pPr>
      <w:r>
        <w:lastRenderedPageBreak/>
        <w:pict>
          <v:shape id="_x0000_i1027" type="#_x0000_t75" style="width:106.5pt;height:90pt">
            <v:imagedata r:id="rId8" o:title="DSC00004"/>
          </v:shape>
        </w:pict>
      </w:r>
    </w:p>
    <w:p w:rsidR="00762A8D" w:rsidRDefault="00947AFC" w:rsidP="0074582F">
      <w:pPr>
        <w:pStyle w:val="ActivityNumbers"/>
      </w:pPr>
      <w:r>
        <w:t>Carefully p</w:t>
      </w:r>
      <w:r w:rsidR="008C4FFC">
        <w:t xml:space="preserve">eel both pieces of tape off </w:t>
      </w:r>
      <w:r w:rsidR="00D704C6">
        <w:t>and h</w:t>
      </w:r>
      <w:r>
        <w:t>old them close to each other</w:t>
      </w:r>
      <w:r w:rsidR="00762A8D">
        <w:t>.</w:t>
      </w:r>
    </w:p>
    <w:p w:rsidR="0074582F" w:rsidRDefault="0093728E" w:rsidP="0074582F">
      <w:pPr>
        <w:pStyle w:val="ActivityNumbers"/>
      </w:pPr>
      <w:r>
        <w:t xml:space="preserve">Did they </w:t>
      </w:r>
      <w:r w:rsidR="00947AFC">
        <w:t>repel or attract</w:t>
      </w:r>
      <w:r>
        <w:t xml:space="preserve"> each other?</w:t>
      </w:r>
    </w:p>
    <w:p w:rsidR="0093728E" w:rsidRDefault="00276D7A" w:rsidP="0093728E">
      <w:pPr>
        <w:pStyle w:val="ActivityNumbers"/>
        <w:numPr>
          <w:ilvl w:val="0"/>
          <w:numId w:val="0"/>
        </w:numPr>
        <w:ind w:left="360"/>
      </w:pPr>
      <w:r>
        <w:t>Repel</w:t>
      </w:r>
    </w:p>
    <w:p w:rsidR="00CB4A56" w:rsidRDefault="00CB4A56" w:rsidP="0093728E">
      <w:pPr>
        <w:pStyle w:val="ActivityNumbers"/>
        <w:numPr>
          <w:ilvl w:val="0"/>
          <w:numId w:val="0"/>
        </w:numPr>
        <w:ind w:left="360"/>
      </w:pPr>
    </w:p>
    <w:p w:rsidR="00CB4A56" w:rsidRDefault="00CB4A56" w:rsidP="0093728E">
      <w:pPr>
        <w:pStyle w:val="ActivityNumbers"/>
        <w:numPr>
          <w:ilvl w:val="0"/>
          <w:numId w:val="0"/>
        </w:numPr>
        <w:ind w:left="360"/>
      </w:pPr>
    </w:p>
    <w:p w:rsidR="0093728E" w:rsidRDefault="0093728E" w:rsidP="0074582F">
      <w:pPr>
        <w:pStyle w:val="ActivityNumbers"/>
      </w:pPr>
      <w:r>
        <w:t>If you get them close to any other objects, do they repel or attract</w:t>
      </w:r>
      <w:r w:rsidR="00F04314">
        <w:t xml:space="preserve"> the other objects</w:t>
      </w:r>
      <w:r>
        <w:t>?</w:t>
      </w:r>
    </w:p>
    <w:p w:rsidR="0093728E" w:rsidRDefault="00276D7A" w:rsidP="0093728E">
      <w:pPr>
        <w:pStyle w:val="ActivityNumbers"/>
        <w:numPr>
          <w:ilvl w:val="0"/>
          <w:numId w:val="0"/>
        </w:numPr>
      </w:pPr>
      <w:r>
        <w:t>Attract</w:t>
      </w:r>
    </w:p>
    <w:p w:rsidR="00CB4A56" w:rsidRDefault="00CB4A56" w:rsidP="0093728E">
      <w:pPr>
        <w:pStyle w:val="ActivityNumbers"/>
        <w:numPr>
          <w:ilvl w:val="0"/>
          <w:numId w:val="0"/>
        </w:numPr>
      </w:pPr>
    </w:p>
    <w:p w:rsidR="00CB4A56" w:rsidRDefault="00CB4A56" w:rsidP="0093728E">
      <w:pPr>
        <w:pStyle w:val="ActivityNumbers"/>
        <w:numPr>
          <w:ilvl w:val="0"/>
          <w:numId w:val="0"/>
        </w:numPr>
      </w:pPr>
    </w:p>
    <w:p w:rsidR="0093728E" w:rsidRPr="007562FD" w:rsidRDefault="0093728E" w:rsidP="0093728E">
      <w:pPr>
        <w:pStyle w:val="Heading1"/>
      </w:pPr>
      <w:r>
        <w:t>Styrofoam Cup</w:t>
      </w:r>
    </w:p>
    <w:p w:rsidR="0093728E" w:rsidRDefault="0074045B" w:rsidP="00DB434A">
      <w:pPr>
        <w:pStyle w:val="ActivityNumbers"/>
        <w:numPr>
          <w:ilvl w:val="0"/>
          <w:numId w:val="25"/>
        </w:numPr>
      </w:pPr>
      <w:r>
        <w:t>Cut or t</w:t>
      </w:r>
      <w:r w:rsidR="00C44E64">
        <w:t>ear paper to make 3 or 4 approximately 1 in. square pieces of paper and set them on your table or desk.</w:t>
      </w:r>
    </w:p>
    <w:p w:rsidR="00A541A7" w:rsidRPr="00966980" w:rsidRDefault="00A541A7" w:rsidP="00966980"/>
    <w:p w:rsidR="00C44E64" w:rsidRDefault="00C44E64" w:rsidP="00DB434A">
      <w:pPr>
        <w:pStyle w:val="ActivityNumbers"/>
        <w:numPr>
          <w:ilvl w:val="0"/>
          <w:numId w:val="25"/>
        </w:numPr>
      </w:pPr>
      <w:r>
        <w:t xml:space="preserve">Can you pick up the scraps of paper </w:t>
      </w:r>
      <w:r w:rsidR="00E30FEF">
        <w:t>with the Styrofoam cup?</w:t>
      </w:r>
    </w:p>
    <w:p w:rsidR="002175D7" w:rsidRDefault="00E273F0" w:rsidP="00E30FEF">
      <w:pPr>
        <w:pStyle w:val="PictureCentered"/>
      </w:pPr>
      <w:r>
        <w:pict>
          <v:shape id="_x0000_i1028" type="#_x0000_t75" style="width:125.25pt;height:90.75pt">
            <v:imagedata r:id="rId9" o:title="DSC00005"/>
          </v:shape>
        </w:pict>
      </w:r>
      <w:r w:rsidR="00C66EE9">
        <w:t>No</w:t>
      </w:r>
    </w:p>
    <w:p w:rsidR="002D0037" w:rsidRDefault="002D0037" w:rsidP="00E30FEF">
      <w:pPr>
        <w:pStyle w:val="PictureCentered"/>
      </w:pPr>
    </w:p>
    <w:p w:rsidR="0074582F" w:rsidRDefault="002D0037" w:rsidP="00E30FEF">
      <w:pPr>
        <w:pStyle w:val="ActivityNumbers"/>
      </w:pPr>
      <w:r>
        <w:t>Explain what happens if you rub the cup against your hair</w:t>
      </w:r>
      <w:r w:rsidR="00E4776A">
        <w:t xml:space="preserve"> and then attempt to pick up the scraps of paper</w:t>
      </w:r>
      <w:r>
        <w:t>.</w:t>
      </w:r>
    </w:p>
    <w:p w:rsidR="00CB4A56" w:rsidRDefault="00C66EE9" w:rsidP="00CB4A56">
      <w:pPr>
        <w:pStyle w:val="ActivityNumbers"/>
        <w:numPr>
          <w:ilvl w:val="0"/>
          <w:numId w:val="0"/>
        </w:numPr>
        <w:ind w:left="720" w:hanging="360"/>
      </w:pPr>
      <w:r>
        <w:t>I am able to pick up the paper scraps because of the static electricity</w:t>
      </w:r>
      <w:r w:rsidR="009B277B">
        <w:t xml:space="preserve"> on the cup has a different charge than the paper, and opposite charges attract</w:t>
      </w:r>
      <w:r>
        <w:t>.</w:t>
      </w:r>
    </w:p>
    <w:p w:rsidR="00CB4A56" w:rsidRDefault="00CB4A56" w:rsidP="00CB4A56">
      <w:pPr>
        <w:pStyle w:val="ActivityNumbers"/>
        <w:numPr>
          <w:ilvl w:val="0"/>
          <w:numId w:val="0"/>
        </w:numPr>
        <w:ind w:left="720" w:hanging="360"/>
      </w:pPr>
    </w:p>
    <w:p w:rsidR="0057385F" w:rsidRDefault="0057385F" w:rsidP="0057385F">
      <w:pPr>
        <w:pStyle w:val="ActivityBody"/>
        <w:rPr>
          <w:rStyle w:val="Heading3Char"/>
        </w:rPr>
      </w:pPr>
    </w:p>
    <w:p w:rsidR="0057385F" w:rsidRPr="007562FD" w:rsidRDefault="0057385F" w:rsidP="0057385F">
      <w:pPr>
        <w:pStyle w:val="ActivityBody"/>
      </w:pPr>
      <w:r>
        <w:rPr>
          <w:rStyle w:val="Heading3Char"/>
        </w:rPr>
        <w:t>Current</w:t>
      </w:r>
      <w:r w:rsidRPr="0093728E">
        <w:rPr>
          <w:rStyle w:val="Heading3Char"/>
        </w:rPr>
        <w:t xml:space="preserve"> Electricity</w:t>
      </w:r>
      <w:r w:rsidR="00D77DD1">
        <w:t xml:space="preserve"> is a controlled flow of electrons through a conductor </w:t>
      </w:r>
      <w:r w:rsidR="009A1773">
        <w:t xml:space="preserve">such as </w:t>
      </w:r>
      <w:r w:rsidR="00D77DD1">
        <w:t>wire.</w:t>
      </w:r>
    </w:p>
    <w:p w:rsidR="0057385F" w:rsidRDefault="0057385F" w:rsidP="0057385F">
      <w:pPr>
        <w:pStyle w:val="ActivityBody"/>
      </w:pPr>
    </w:p>
    <w:p w:rsidR="0057385F" w:rsidRPr="007562FD" w:rsidRDefault="00B93819" w:rsidP="0057385F">
      <w:pPr>
        <w:pStyle w:val="Heading1"/>
      </w:pPr>
      <w:r>
        <w:t xml:space="preserve">Citrus </w:t>
      </w:r>
      <w:smartTag w:uri="urn:schemas-microsoft-com:office:smarttags" w:element="place">
        <w:r>
          <w:t>Battery</w:t>
        </w:r>
      </w:smartTag>
    </w:p>
    <w:p w:rsidR="00E30FEF" w:rsidRDefault="00B93819" w:rsidP="00B93819">
      <w:pPr>
        <w:pStyle w:val="ActivityNumbers"/>
        <w:numPr>
          <w:ilvl w:val="0"/>
          <w:numId w:val="26"/>
        </w:numPr>
      </w:pPr>
      <w:r>
        <w:t xml:space="preserve">Push a </w:t>
      </w:r>
      <w:r w:rsidR="004C6AA2">
        <w:t>jumbo paperclip</w:t>
      </w:r>
      <w:r>
        <w:t xml:space="preserve"> and a piece of solid copper wire about halfway into a lemon as seen below.</w:t>
      </w:r>
    </w:p>
    <w:p w:rsidR="00DC1342" w:rsidRDefault="00E273F0" w:rsidP="00DC1342">
      <w:pPr>
        <w:pStyle w:val="PictureCentered"/>
      </w:pPr>
      <w:r>
        <w:lastRenderedPageBreak/>
        <w:pict>
          <v:shape id="_x0000_i1029" type="#_x0000_t75" style="width:114.75pt;height:109.5pt">
            <v:imagedata r:id="rId10" o:title=""/>
          </v:shape>
        </w:pict>
      </w:r>
    </w:p>
    <w:p w:rsidR="00B93819" w:rsidRDefault="00914978" w:rsidP="005F7594">
      <w:pPr>
        <w:pStyle w:val="ActivityNumbers"/>
      </w:pPr>
      <w:r>
        <w:t xml:space="preserve">Connect the two leads from a multimeter to the </w:t>
      </w:r>
      <w:r w:rsidR="00155C7F">
        <w:t>paperclip</w:t>
      </w:r>
      <w:r>
        <w:t xml:space="preserve"> and wire. Set the multimeter to </w:t>
      </w:r>
      <w:r w:rsidR="00867245">
        <w:t xml:space="preserve">measure </w:t>
      </w:r>
      <w:r w:rsidR="00CB4A56">
        <w:t>voltage (</w:t>
      </w:r>
      <w:r w:rsidR="005F7594">
        <w:t>V)</w:t>
      </w:r>
      <w:r w:rsidR="00867245">
        <w:t xml:space="preserve">. Refer to </w:t>
      </w:r>
      <w:r>
        <w:t>Using a Multimeter</w:t>
      </w:r>
      <w:r w:rsidR="00F04314">
        <w:t>.ppt</w:t>
      </w:r>
      <w:r>
        <w:t xml:space="preserve"> to be sure that you are measuring voltage.</w:t>
      </w:r>
      <w:r w:rsidR="00867245">
        <w:t xml:space="preserve"> </w:t>
      </w:r>
      <w:r w:rsidR="005F7594">
        <w:t>Record the voltage. Be sure to label the value with a V for voltage.</w:t>
      </w:r>
    </w:p>
    <w:p w:rsidR="00FE65D3" w:rsidRPr="00FE65D3" w:rsidRDefault="00E273F0" w:rsidP="006105D1">
      <w:pPr>
        <w:pStyle w:val="PictureCentered"/>
      </w:pPr>
      <w:r>
        <w:pict>
          <v:shape id="_x0000_i1030" type="#_x0000_t75" style="width:108.75pt;height:169.5pt">
            <v:imagedata r:id="rId11" o:title=""/>
          </v:shape>
        </w:pict>
      </w:r>
      <w:r w:rsidR="009512A3">
        <w:t>0.751V</w:t>
      </w:r>
    </w:p>
    <w:p w:rsidR="00CB4A56" w:rsidRPr="00CB4A56" w:rsidRDefault="00CB4A56" w:rsidP="00CB4A56"/>
    <w:p w:rsidR="00CB4A56" w:rsidRPr="00CB4A56" w:rsidRDefault="00CB4A56" w:rsidP="00CB4A56"/>
    <w:p w:rsidR="00CB4A56" w:rsidRPr="00CB4A56" w:rsidRDefault="00CB4A56" w:rsidP="00CB4A56"/>
    <w:p w:rsidR="005F7594" w:rsidRPr="00B93819" w:rsidRDefault="00CB4A56" w:rsidP="005F7594">
      <w:pPr>
        <w:pStyle w:val="ActivityNumbers"/>
      </w:pPr>
      <w:r>
        <w:t xml:space="preserve">Switch the leads connected to the </w:t>
      </w:r>
      <w:r w:rsidR="00155C7F">
        <w:t>paperclip</w:t>
      </w:r>
      <w:r>
        <w:t xml:space="preserve"> and copper wire and record the voltage.</w:t>
      </w:r>
    </w:p>
    <w:p w:rsidR="00E30FEF" w:rsidRDefault="00E30FEF" w:rsidP="00E30FEF">
      <w:pPr>
        <w:pStyle w:val="ActivityNumbers"/>
        <w:numPr>
          <w:ilvl w:val="0"/>
          <w:numId w:val="0"/>
        </w:numPr>
        <w:ind w:left="720" w:hanging="360"/>
      </w:pPr>
    </w:p>
    <w:p w:rsidR="00CB4A56" w:rsidRDefault="009512A3" w:rsidP="00E30FEF">
      <w:pPr>
        <w:pStyle w:val="ActivityNumbers"/>
        <w:numPr>
          <w:ilvl w:val="0"/>
          <w:numId w:val="0"/>
        </w:numPr>
        <w:ind w:left="720" w:hanging="360"/>
      </w:pPr>
      <w:r>
        <w:t>-0.751V</w:t>
      </w:r>
    </w:p>
    <w:p w:rsidR="00CB4A56" w:rsidRDefault="00CB4A56" w:rsidP="00E30FEF">
      <w:pPr>
        <w:pStyle w:val="ActivityNumbers"/>
        <w:numPr>
          <w:ilvl w:val="0"/>
          <w:numId w:val="0"/>
        </w:numPr>
        <w:ind w:left="720" w:hanging="360"/>
      </w:pPr>
    </w:p>
    <w:p w:rsidR="00CB4A56" w:rsidRDefault="002A2FCB" w:rsidP="00CB4A56">
      <w:pPr>
        <w:pStyle w:val="ActivityNumbers"/>
      </w:pPr>
      <w:r>
        <w:t>Team up with another group and use</w:t>
      </w:r>
      <w:r w:rsidR="001D4A55">
        <w:t xml:space="preserve"> alligator clip leads </w:t>
      </w:r>
      <w:r w:rsidR="00E4776A">
        <w:t xml:space="preserve">to </w:t>
      </w:r>
      <w:r w:rsidR="001D4A55">
        <w:t>connect two lemons together as shown below</w:t>
      </w:r>
      <w:r w:rsidR="00E4776A">
        <w:t>.</w:t>
      </w:r>
      <w:r w:rsidR="001D4A55">
        <w:t xml:space="preserve"> </w:t>
      </w:r>
      <w:r w:rsidR="00E4776A">
        <w:t>R</w:t>
      </w:r>
      <w:r w:rsidR="001D4A55">
        <w:t xml:space="preserve">ecord the voltage and explain </w:t>
      </w:r>
      <w:r w:rsidR="00E4776A">
        <w:t xml:space="preserve">why there is a </w:t>
      </w:r>
      <w:r w:rsidR="001D4A55">
        <w:t>difference in voltage between one and two lemons.</w:t>
      </w:r>
    </w:p>
    <w:p w:rsidR="009512A3" w:rsidRDefault="00E273F0" w:rsidP="009512A3">
      <w:pPr>
        <w:pStyle w:val="ActivityNumbers"/>
        <w:numPr>
          <w:ilvl w:val="0"/>
          <w:numId w:val="0"/>
        </w:numPr>
        <w:ind w:left="720"/>
      </w:pPr>
      <w:r>
        <w:t>1.787</w:t>
      </w:r>
      <w:r w:rsidR="00EF7689">
        <w:t>V</w:t>
      </w:r>
    </w:p>
    <w:p w:rsidR="00EF7689" w:rsidRDefault="00EF7689" w:rsidP="00EF7689">
      <w:pPr>
        <w:pStyle w:val="ActivityNumbers"/>
        <w:numPr>
          <w:ilvl w:val="0"/>
          <w:numId w:val="0"/>
        </w:numPr>
        <w:ind w:left="720" w:hanging="360"/>
      </w:pPr>
      <w:r>
        <w:t>The voltage is different because there is mo</w:t>
      </w:r>
      <w:r w:rsidR="00E273F0">
        <w:t xml:space="preserve">re metal reacting with the acid/citrus </w:t>
      </w:r>
      <w:r>
        <w:t>in the lemons, creating more chemical potential energy.</w:t>
      </w:r>
    </w:p>
    <w:p w:rsidR="001D4A55" w:rsidRDefault="00E273F0" w:rsidP="006105D1">
      <w:pPr>
        <w:pStyle w:val="PictureCentered"/>
      </w:pPr>
      <w:r>
        <w:lastRenderedPageBreak/>
        <w:pict>
          <v:shape id="_x0000_i1031" type="#_x0000_t75" style="width:132pt;height:167.25pt">
            <v:imagedata r:id="rId12" o:title=""/>
          </v:shape>
        </w:pict>
      </w:r>
    </w:p>
    <w:p w:rsidR="001D4A55" w:rsidRDefault="001D4A55" w:rsidP="001D4A55">
      <w:pPr>
        <w:pStyle w:val="ActivityNumbers"/>
        <w:numPr>
          <w:ilvl w:val="0"/>
          <w:numId w:val="0"/>
        </w:numPr>
        <w:ind w:left="720" w:hanging="360"/>
      </w:pPr>
    </w:p>
    <w:p w:rsidR="00561287" w:rsidRDefault="00561287" w:rsidP="005609FD">
      <w:pPr>
        <w:pStyle w:val="ActivityNumbers"/>
      </w:pPr>
      <w:r>
        <w:t>Continue to wire lemons among group</w:t>
      </w:r>
      <w:r w:rsidR="00E4776A">
        <w:t>s</w:t>
      </w:r>
      <w:r>
        <w:t xml:space="preserve"> until you can light a small LED light. Record </w:t>
      </w:r>
      <w:r w:rsidR="00E4776A">
        <w:t xml:space="preserve">the number of </w:t>
      </w:r>
      <w:r>
        <w:t xml:space="preserve">lemons </w:t>
      </w:r>
      <w:r w:rsidR="00E4776A">
        <w:t xml:space="preserve">necessary </w:t>
      </w:r>
      <w:r>
        <w:t>and the voltage reading.</w:t>
      </w:r>
      <w:r w:rsidR="005609FD">
        <w:t xml:space="preserve"> </w:t>
      </w:r>
      <w:r w:rsidR="005609FD" w:rsidRPr="005609FD">
        <w:rPr>
          <w:b/>
        </w:rPr>
        <w:t>HINT</w:t>
      </w:r>
      <w:r w:rsidR="00E4776A">
        <w:rPr>
          <w:b/>
        </w:rPr>
        <w:t>:</w:t>
      </w:r>
      <w:r w:rsidR="005609FD" w:rsidRPr="005609FD">
        <w:t xml:space="preserve"> </w:t>
      </w:r>
      <w:r w:rsidR="005609FD">
        <w:t>LEDs will only allow elect</w:t>
      </w:r>
      <w:r w:rsidR="00773C58">
        <w:t>ricity to flow in one direction. LEDs are polarized having an anode and cathode,</w:t>
      </w:r>
      <w:r w:rsidR="005609FD">
        <w:t xml:space="preserve"> so as you add lemons and try to light the LED</w:t>
      </w:r>
      <w:r w:rsidR="00E4776A">
        <w:t>,</w:t>
      </w:r>
      <w:r w:rsidR="005609FD">
        <w:t xml:space="preserve"> be sure to change the polarity if </w:t>
      </w:r>
      <w:r w:rsidR="00E4776A">
        <w:t xml:space="preserve">the LED </w:t>
      </w:r>
      <w:r w:rsidR="005609FD">
        <w:t xml:space="preserve">doesn’t light </w:t>
      </w:r>
      <w:r w:rsidR="00E4776A">
        <w:t>right away.</w:t>
      </w:r>
    </w:p>
    <w:p w:rsidR="00E273F0" w:rsidRDefault="00E273F0" w:rsidP="00E273F0">
      <w:pPr>
        <w:pStyle w:val="ActivityNumbers"/>
        <w:numPr>
          <w:ilvl w:val="0"/>
          <w:numId w:val="0"/>
        </w:numPr>
        <w:ind w:left="720" w:hanging="360"/>
      </w:pPr>
      <w:r>
        <w:t>4 lemons, 4.382V</w:t>
      </w:r>
    </w:p>
    <w:p w:rsidR="005609FD" w:rsidRDefault="005609FD" w:rsidP="005609FD">
      <w:pPr>
        <w:pStyle w:val="ActivityNumbers"/>
        <w:numPr>
          <w:ilvl w:val="0"/>
          <w:numId w:val="0"/>
        </w:numPr>
        <w:ind w:left="720" w:hanging="360"/>
      </w:pPr>
    </w:p>
    <w:p w:rsidR="005609FD" w:rsidRDefault="005609FD" w:rsidP="005609FD">
      <w:pPr>
        <w:pStyle w:val="ActivityNumbers"/>
        <w:numPr>
          <w:ilvl w:val="0"/>
          <w:numId w:val="0"/>
        </w:numPr>
        <w:ind w:left="720" w:hanging="360"/>
      </w:pPr>
    </w:p>
    <w:p w:rsidR="0074582F" w:rsidRDefault="0074582F" w:rsidP="0074582F">
      <w:pPr>
        <w:rPr>
          <w:b/>
          <w:sz w:val="32"/>
          <w:szCs w:val="32"/>
        </w:rPr>
      </w:pPr>
      <w:r w:rsidRPr="0074582F">
        <w:rPr>
          <w:b/>
          <w:sz w:val="32"/>
          <w:szCs w:val="32"/>
        </w:rPr>
        <w:t>Conclusion</w:t>
      </w:r>
    </w:p>
    <w:p w:rsidR="0074582F" w:rsidRDefault="00E4776A" w:rsidP="0074582F">
      <w:pPr>
        <w:pStyle w:val="ActivityNumbers"/>
        <w:numPr>
          <w:ilvl w:val="0"/>
          <w:numId w:val="24"/>
        </w:numPr>
      </w:pPr>
      <w:r>
        <w:t xml:space="preserve">What does the fact that </w:t>
      </w:r>
      <w:r w:rsidR="002175D7">
        <w:t xml:space="preserve">the tape </w:t>
      </w:r>
      <w:r w:rsidR="00762A8D">
        <w:t>repelled</w:t>
      </w:r>
      <w:r w:rsidR="002175D7">
        <w:t xml:space="preserve"> tell you about the charge of each</w:t>
      </w:r>
      <w:r w:rsidR="00F43BD0">
        <w:t>,</w:t>
      </w:r>
      <w:r w:rsidR="002175D7">
        <w:t xml:space="preserve"> if opposite charges attract and like charges repel?</w:t>
      </w:r>
    </w:p>
    <w:p w:rsidR="00CB4A56" w:rsidRDefault="00C66EE9" w:rsidP="00CB4A56">
      <w:pPr>
        <w:pStyle w:val="ActivityNumbers"/>
        <w:numPr>
          <w:ilvl w:val="0"/>
          <w:numId w:val="0"/>
        </w:numPr>
        <w:ind w:left="720" w:hanging="360"/>
      </w:pPr>
      <w:r>
        <w:t>That both pie</w:t>
      </w:r>
      <w:r w:rsidR="00A314D3">
        <w:t>ces of tape had the same charge, positive or negative.</w:t>
      </w:r>
    </w:p>
    <w:p w:rsidR="00CB4A56" w:rsidRDefault="00CB4A56" w:rsidP="00CB4A56">
      <w:pPr>
        <w:pStyle w:val="ActivityNumbers"/>
        <w:numPr>
          <w:ilvl w:val="0"/>
          <w:numId w:val="0"/>
        </w:numPr>
        <w:ind w:left="720" w:hanging="360"/>
      </w:pPr>
    </w:p>
    <w:p w:rsidR="00CB4A56" w:rsidRDefault="00CB4A56" w:rsidP="00CB4A56">
      <w:pPr>
        <w:pStyle w:val="ActivityNumbers"/>
        <w:numPr>
          <w:ilvl w:val="0"/>
          <w:numId w:val="0"/>
        </w:numPr>
        <w:ind w:left="720" w:hanging="360"/>
      </w:pPr>
    </w:p>
    <w:p w:rsidR="00CB4A56" w:rsidRDefault="00CB4A56" w:rsidP="00CB4A56">
      <w:pPr>
        <w:pStyle w:val="ActivityNumbers"/>
        <w:numPr>
          <w:ilvl w:val="0"/>
          <w:numId w:val="0"/>
        </w:numPr>
        <w:ind w:left="720" w:hanging="360"/>
      </w:pPr>
    </w:p>
    <w:p w:rsidR="00CB4A56" w:rsidRDefault="00CB4A56" w:rsidP="00CB4A56">
      <w:pPr>
        <w:pStyle w:val="ActivityNumbers"/>
      </w:pPr>
      <w:r>
        <w:t>When you measure</w:t>
      </w:r>
      <w:r w:rsidR="001D4A55">
        <w:t xml:space="preserve">d the </w:t>
      </w:r>
      <w:r>
        <w:t xml:space="preserve">voltage </w:t>
      </w:r>
      <w:r w:rsidR="001D4A55">
        <w:t>of the</w:t>
      </w:r>
      <w:r>
        <w:t xml:space="preserve"> lemon</w:t>
      </w:r>
      <w:r w:rsidR="001D4A55">
        <w:t xml:space="preserve"> and switched the leads,</w:t>
      </w:r>
      <w:r>
        <w:t xml:space="preserve"> why do you think one value </w:t>
      </w:r>
      <w:r w:rsidR="00E4776A">
        <w:t xml:space="preserve">was </w:t>
      </w:r>
      <w:r>
        <w:t>negative and the other positive?</w:t>
      </w:r>
    </w:p>
    <w:p w:rsidR="005609FD" w:rsidRDefault="00E273F0" w:rsidP="005609FD">
      <w:pPr>
        <w:pStyle w:val="ActivityNumbers"/>
        <w:numPr>
          <w:ilvl w:val="0"/>
          <w:numId w:val="0"/>
        </w:numPr>
        <w:ind w:left="720" w:hanging="360"/>
      </w:pPr>
      <w:r>
        <w:t>Because the flow was backwards in the circuit with a negative voltage.</w:t>
      </w:r>
    </w:p>
    <w:p w:rsidR="005609FD" w:rsidRDefault="005609FD" w:rsidP="005609FD">
      <w:pPr>
        <w:pStyle w:val="ActivityNumbers"/>
        <w:numPr>
          <w:ilvl w:val="0"/>
          <w:numId w:val="0"/>
        </w:numPr>
        <w:ind w:left="720" w:hanging="360"/>
      </w:pPr>
    </w:p>
    <w:p w:rsidR="005609FD" w:rsidRDefault="005609FD" w:rsidP="005609FD">
      <w:pPr>
        <w:pStyle w:val="ActivityNumbers"/>
        <w:numPr>
          <w:ilvl w:val="0"/>
          <w:numId w:val="0"/>
        </w:numPr>
        <w:ind w:left="720" w:hanging="360"/>
      </w:pPr>
    </w:p>
    <w:p w:rsidR="005609FD" w:rsidRDefault="005609FD" w:rsidP="005609FD">
      <w:pPr>
        <w:pStyle w:val="ActivityNumbers"/>
        <w:numPr>
          <w:ilvl w:val="0"/>
          <w:numId w:val="0"/>
        </w:numPr>
        <w:ind w:left="720" w:hanging="360"/>
      </w:pPr>
    </w:p>
    <w:p w:rsidR="0008189F" w:rsidRDefault="005609FD" w:rsidP="005609FD">
      <w:pPr>
        <w:pStyle w:val="ActivityNumbers"/>
      </w:pPr>
      <w:r>
        <w:t xml:space="preserve">Could you power a car, scooter, or bicycle with lemons? What would be </w:t>
      </w:r>
      <w:r w:rsidR="00E4776A">
        <w:t xml:space="preserve">the </w:t>
      </w:r>
      <w:r>
        <w:t xml:space="preserve">advantages and disadvantages of </w:t>
      </w:r>
      <w:r w:rsidR="00E4776A">
        <w:t>using such a</w:t>
      </w:r>
      <w:r w:rsidR="00100E60">
        <w:t xml:space="preserve"> device powered by lemons?</w:t>
      </w:r>
    </w:p>
    <w:p w:rsidR="0008189F" w:rsidRPr="0008189F" w:rsidRDefault="00E273F0" w:rsidP="0008189F">
      <w:r>
        <w:t>You could, and it would be clean energy, but it would take a massive amount of lemons power large electronics.</w:t>
      </w:r>
    </w:p>
    <w:p w:rsidR="0008189F" w:rsidRPr="0008189F" w:rsidRDefault="0008189F" w:rsidP="0008189F"/>
    <w:p w:rsidR="0008189F" w:rsidRPr="0008189F" w:rsidRDefault="0008189F" w:rsidP="0008189F"/>
    <w:p w:rsidR="0008189F" w:rsidRPr="0008189F" w:rsidRDefault="0008189F" w:rsidP="0008189F"/>
    <w:p w:rsidR="0008189F" w:rsidRPr="0008189F" w:rsidRDefault="0008189F" w:rsidP="0008189F"/>
    <w:p w:rsidR="0008189F" w:rsidRPr="0008189F" w:rsidRDefault="0008189F" w:rsidP="0008189F"/>
    <w:p w:rsidR="0008189F" w:rsidRPr="0008189F" w:rsidRDefault="0008189F" w:rsidP="0008189F"/>
    <w:p w:rsidR="0008189F" w:rsidRPr="0008189F" w:rsidRDefault="0008189F" w:rsidP="0008189F"/>
    <w:p w:rsidR="0008189F" w:rsidRPr="0008189F" w:rsidRDefault="0008189F" w:rsidP="0008189F"/>
    <w:p w:rsidR="0008189F" w:rsidRDefault="0008189F" w:rsidP="0008189F"/>
    <w:p w:rsidR="0008189F" w:rsidRDefault="0008189F" w:rsidP="0008189F"/>
    <w:p w:rsidR="005609FD" w:rsidRPr="0008189F" w:rsidRDefault="005609FD" w:rsidP="0008189F">
      <w:pPr>
        <w:jc w:val="right"/>
      </w:pPr>
    </w:p>
    <w:sectPr w:rsidR="005609FD" w:rsidRPr="0008189F" w:rsidSect="0039771C">
      <w:headerReference w:type="even" r:id="rId13"/>
      <w:footerReference w:type="default" r:id="rId14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D7A" w:rsidRDefault="00276D7A">
      <w:r>
        <w:separator/>
      </w:r>
    </w:p>
    <w:p w:rsidR="00276D7A" w:rsidRDefault="00276D7A"/>
    <w:p w:rsidR="00276D7A" w:rsidRDefault="00276D7A"/>
  </w:endnote>
  <w:endnote w:type="continuationSeparator" w:id="0">
    <w:p w:rsidR="00276D7A" w:rsidRDefault="00276D7A">
      <w:r>
        <w:continuationSeparator/>
      </w:r>
    </w:p>
    <w:p w:rsidR="00276D7A" w:rsidRDefault="00276D7A"/>
    <w:p w:rsidR="00276D7A" w:rsidRDefault="00276D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D7A" w:rsidRDefault="00276D7A" w:rsidP="002866F7">
    <w:pPr>
      <w:pStyle w:val="Footer"/>
      <w:rPr>
        <w:rFonts w:cs="Arial"/>
        <w:szCs w:val="20"/>
      </w:rPr>
    </w:pPr>
    <w:r>
      <w:rPr>
        <w:rFonts w:cs="Arial"/>
        <w:szCs w:val="20"/>
      </w:rPr>
      <w:t>© 2011 Project Lead The Way, Inc.</w:t>
    </w:r>
  </w:p>
  <w:p w:rsidR="00276D7A" w:rsidRPr="002866F7" w:rsidRDefault="00276D7A" w:rsidP="009A1773">
    <w:pPr>
      <w:pStyle w:val="Footer"/>
    </w:pPr>
    <w:r>
      <w:t xml:space="preserve">GTT-ME Activity 6.1.3 Static and Current Electricity </w:t>
    </w:r>
    <w:r w:rsidRPr="00DA546C">
      <w:t xml:space="preserve">– Page </w:t>
    </w:r>
    <w:r w:rsidR="006B3597">
      <w:fldChar w:fldCharType="begin"/>
    </w:r>
    <w:r w:rsidRPr="00DA546C">
      <w:instrText xml:space="preserve"> PAGE </w:instrText>
    </w:r>
    <w:r w:rsidR="006B3597">
      <w:fldChar w:fldCharType="separate"/>
    </w:r>
    <w:r w:rsidR="00E273F0">
      <w:rPr>
        <w:noProof/>
      </w:rPr>
      <w:t>1</w:t>
    </w:r>
    <w:r w:rsidR="006B359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D7A" w:rsidRDefault="00276D7A">
      <w:r>
        <w:separator/>
      </w:r>
    </w:p>
    <w:p w:rsidR="00276D7A" w:rsidRDefault="00276D7A"/>
    <w:p w:rsidR="00276D7A" w:rsidRDefault="00276D7A"/>
  </w:footnote>
  <w:footnote w:type="continuationSeparator" w:id="0">
    <w:p w:rsidR="00276D7A" w:rsidRDefault="00276D7A">
      <w:r>
        <w:continuationSeparator/>
      </w:r>
    </w:p>
    <w:p w:rsidR="00276D7A" w:rsidRDefault="00276D7A"/>
    <w:p w:rsidR="00276D7A" w:rsidRDefault="00276D7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D7A" w:rsidRDefault="00276D7A"/>
  <w:p w:rsidR="00276D7A" w:rsidRDefault="00276D7A"/>
  <w:p w:rsidR="00276D7A" w:rsidRDefault="00276D7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1F94E48"/>
    <w:multiLevelType w:val="hybridMultilevel"/>
    <w:tmpl w:val="DCB6B77E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12"/>
  </w:num>
  <w:num w:numId="8">
    <w:abstractNumId w:val="18"/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</w:num>
  <w:num w:numId="12">
    <w:abstractNumId w:val="4"/>
  </w:num>
  <w:num w:numId="13">
    <w:abstractNumId w:val="15"/>
  </w:num>
  <w:num w:numId="14">
    <w:abstractNumId w:val="2"/>
  </w:num>
  <w:num w:numId="15">
    <w:abstractNumId w:val="8"/>
  </w:num>
  <w:num w:numId="16">
    <w:abstractNumId w:val="0"/>
  </w:num>
  <w:num w:numId="17">
    <w:abstractNumId w:val="1"/>
  </w:num>
  <w:num w:numId="18">
    <w:abstractNumId w:val="6"/>
  </w:num>
  <w:num w:numId="19">
    <w:abstractNumId w:val="16"/>
  </w:num>
  <w:num w:numId="20">
    <w:abstractNumId w:val="17"/>
  </w:num>
  <w:num w:numId="21">
    <w:abstractNumId w:val="13"/>
  </w:num>
  <w:num w:numId="22">
    <w:abstractNumId w:val="9"/>
  </w:num>
  <w:num w:numId="23">
    <w:abstractNumId w:val="20"/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ttachedTemplate r:id="rId1"/>
  <w:stylePaneFormatFilter w:val="30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942"/>
    <w:rsid w:val="00000789"/>
    <w:rsid w:val="00004E21"/>
    <w:rsid w:val="0000623E"/>
    <w:rsid w:val="000107C7"/>
    <w:rsid w:val="0002518D"/>
    <w:rsid w:val="00032621"/>
    <w:rsid w:val="000328A7"/>
    <w:rsid w:val="00033B85"/>
    <w:rsid w:val="00033C79"/>
    <w:rsid w:val="0003526D"/>
    <w:rsid w:val="000378EC"/>
    <w:rsid w:val="00040B8A"/>
    <w:rsid w:val="00041584"/>
    <w:rsid w:val="000520C0"/>
    <w:rsid w:val="000628AB"/>
    <w:rsid w:val="00063594"/>
    <w:rsid w:val="000663A8"/>
    <w:rsid w:val="00070F7C"/>
    <w:rsid w:val="00076DE6"/>
    <w:rsid w:val="00077302"/>
    <w:rsid w:val="0008189F"/>
    <w:rsid w:val="00081CA4"/>
    <w:rsid w:val="00084140"/>
    <w:rsid w:val="0008482A"/>
    <w:rsid w:val="00086307"/>
    <w:rsid w:val="00087082"/>
    <w:rsid w:val="00093E87"/>
    <w:rsid w:val="000A3878"/>
    <w:rsid w:val="000B1D7C"/>
    <w:rsid w:val="000B394E"/>
    <w:rsid w:val="000B6392"/>
    <w:rsid w:val="000C2D0C"/>
    <w:rsid w:val="000D0819"/>
    <w:rsid w:val="000D3FEA"/>
    <w:rsid w:val="000D664D"/>
    <w:rsid w:val="000E4903"/>
    <w:rsid w:val="000E7D0C"/>
    <w:rsid w:val="00100E60"/>
    <w:rsid w:val="00100EE1"/>
    <w:rsid w:val="00102C57"/>
    <w:rsid w:val="00114CE5"/>
    <w:rsid w:val="00115D40"/>
    <w:rsid w:val="001165C8"/>
    <w:rsid w:val="0012438D"/>
    <w:rsid w:val="0013198A"/>
    <w:rsid w:val="00141C43"/>
    <w:rsid w:val="0014471F"/>
    <w:rsid w:val="00146EC9"/>
    <w:rsid w:val="00155C7F"/>
    <w:rsid w:val="001561AA"/>
    <w:rsid w:val="0016715E"/>
    <w:rsid w:val="00173174"/>
    <w:rsid w:val="0017545E"/>
    <w:rsid w:val="00175EB9"/>
    <w:rsid w:val="00186354"/>
    <w:rsid w:val="0019344C"/>
    <w:rsid w:val="00193E61"/>
    <w:rsid w:val="00196FD5"/>
    <w:rsid w:val="00197928"/>
    <w:rsid w:val="001A48D2"/>
    <w:rsid w:val="001A6573"/>
    <w:rsid w:val="001B47B6"/>
    <w:rsid w:val="001C0049"/>
    <w:rsid w:val="001C0CBF"/>
    <w:rsid w:val="001C6033"/>
    <w:rsid w:val="001C676F"/>
    <w:rsid w:val="001D057A"/>
    <w:rsid w:val="001D4156"/>
    <w:rsid w:val="001D4A55"/>
    <w:rsid w:val="001D73CA"/>
    <w:rsid w:val="001E191D"/>
    <w:rsid w:val="001E20D8"/>
    <w:rsid w:val="001E3E7B"/>
    <w:rsid w:val="00200B8D"/>
    <w:rsid w:val="002033F3"/>
    <w:rsid w:val="00207406"/>
    <w:rsid w:val="002116CA"/>
    <w:rsid w:val="002156F7"/>
    <w:rsid w:val="002175D7"/>
    <w:rsid w:val="00217F09"/>
    <w:rsid w:val="00225368"/>
    <w:rsid w:val="00234CF8"/>
    <w:rsid w:val="00235482"/>
    <w:rsid w:val="00241359"/>
    <w:rsid w:val="00241CDD"/>
    <w:rsid w:val="00245386"/>
    <w:rsid w:val="002453A9"/>
    <w:rsid w:val="00245CA9"/>
    <w:rsid w:val="00250BAA"/>
    <w:rsid w:val="00266517"/>
    <w:rsid w:val="002736F5"/>
    <w:rsid w:val="00274F45"/>
    <w:rsid w:val="0027539B"/>
    <w:rsid w:val="00276D7A"/>
    <w:rsid w:val="00277856"/>
    <w:rsid w:val="00283304"/>
    <w:rsid w:val="00283F6E"/>
    <w:rsid w:val="002866F7"/>
    <w:rsid w:val="0029040D"/>
    <w:rsid w:val="00297EF3"/>
    <w:rsid w:val="002A0501"/>
    <w:rsid w:val="002A2FCB"/>
    <w:rsid w:val="002A72C1"/>
    <w:rsid w:val="002B0DB9"/>
    <w:rsid w:val="002B3042"/>
    <w:rsid w:val="002C1AA8"/>
    <w:rsid w:val="002C35D6"/>
    <w:rsid w:val="002C4362"/>
    <w:rsid w:val="002C6852"/>
    <w:rsid w:val="002C6BB6"/>
    <w:rsid w:val="002D0037"/>
    <w:rsid w:val="002D290F"/>
    <w:rsid w:val="002D2CF7"/>
    <w:rsid w:val="002D3A71"/>
    <w:rsid w:val="002D67C9"/>
    <w:rsid w:val="002D7EC0"/>
    <w:rsid w:val="002E1258"/>
    <w:rsid w:val="002E23F9"/>
    <w:rsid w:val="002E4C90"/>
    <w:rsid w:val="002E5EE7"/>
    <w:rsid w:val="002E73F5"/>
    <w:rsid w:val="002F727B"/>
    <w:rsid w:val="003003A5"/>
    <w:rsid w:val="00300D83"/>
    <w:rsid w:val="00310173"/>
    <w:rsid w:val="00312F13"/>
    <w:rsid w:val="0031338D"/>
    <w:rsid w:val="003139D9"/>
    <w:rsid w:val="003162C6"/>
    <w:rsid w:val="00332079"/>
    <w:rsid w:val="0033278B"/>
    <w:rsid w:val="0033382D"/>
    <w:rsid w:val="0033450A"/>
    <w:rsid w:val="00350437"/>
    <w:rsid w:val="00351688"/>
    <w:rsid w:val="00353C05"/>
    <w:rsid w:val="003559F4"/>
    <w:rsid w:val="003635B3"/>
    <w:rsid w:val="0037006C"/>
    <w:rsid w:val="00373C1D"/>
    <w:rsid w:val="00375492"/>
    <w:rsid w:val="00382B0D"/>
    <w:rsid w:val="0039755C"/>
    <w:rsid w:val="0039771C"/>
    <w:rsid w:val="003A04D8"/>
    <w:rsid w:val="003A1697"/>
    <w:rsid w:val="003A1A3B"/>
    <w:rsid w:val="003B5780"/>
    <w:rsid w:val="003C1870"/>
    <w:rsid w:val="003C1B33"/>
    <w:rsid w:val="003C5430"/>
    <w:rsid w:val="003C58F3"/>
    <w:rsid w:val="003C6C52"/>
    <w:rsid w:val="003D3115"/>
    <w:rsid w:val="003E54C3"/>
    <w:rsid w:val="003F6724"/>
    <w:rsid w:val="004049A7"/>
    <w:rsid w:val="0042127F"/>
    <w:rsid w:val="00426E2E"/>
    <w:rsid w:val="004275D4"/>
    <w:rsid w:val="004361A1"/>
    <w:rsid w:val="004414F7"/>
    <w:rsid w:val="00443166"/>
    <w:rsid w:val="00443867"/>
    <w:rsid w:val="004464EA"/>
    <w:rsid w:val="00455FB7"/>
    <w:rsid w:val="0046239E"/>
    <w:rsid w:val="00467E25"/>
    <w:rsid w:val="00484A3F"/>
    <w:rsid w:val="00487448"/>
    <w:rsid w:val="004914B0"/>
    <w:rsid w:val="004A34F1"/>
    <w:rsid w:val="004A4262"/>
    <w:rsid w:val="004B115B"/>
    <w:rsid w:val="004B58D2"/>
    <w:rsid w:val="004C17D6"/>
    <w:rsid w:val="004C5FC6"/>
    <w:rsid w:val="004C6AA2"/>
    <w:rsid w:val="004D0063"/>
    <w:rsid w:val="004D1442"/>
    <w:rsid w:val="004D1612"/>
    <w:rsid w:val="004E712B"/>
    <w:rsid w:val="004F518D"/>
    <w:rsid w:val="004F58B8"/>
    <w:rsid w:val="00503188"/>
    <w:rsid w:val="005036E0"/>
    <w:rsid w:val="00505F9B"/>
    <w:rsid w:val="00510B70"/>
    <w:rsid w:val="00510C02"/>
    <w:rsid w:val="00511289"/>
    <w:rsid w:val="0051245C"/>
    <w:rsid w:val="00517B3E"/>
    <w:rsid w:val="00525F89"/>
    <w:rsid w:val="0053360C"/>
    <w:rsid w:val="005348A9"/>
    <w:rsid w:val="00540877"/>
    <w:rsid w:val="00547C51"/>
    <w:rsid w:val="00547E24"/>
    <w:rsid w:val="0055287C"/>
    <w:rsid w:val="00553463"/>
    <w:rsid w:val="00553B7B"/>
    <w:rsid w:val="005565E6"/>
    <w:rsid w:val="005609FD"/>
    <w:rsid w:val="00561287"/>
    <w:rsid w:val="00561579"/>
    <w:rsid w:val="00561BCA"/>
    <w:rsid w:val="00563561"/>
    <w:rsid w:val="00563B19"/>
    <w:rsid w:val="005705E5"/>
    <w:rsid w:val="00570F4E"/>
    <w:rsid w:val="0057385F"/>
    <w:rsid w:val="00583FE2"/>
    <w:rsid w:val="00596A0A"/>
    <w:rsid w:val="00597277"/>
    <w:rsid w:val="005A3F94"/>
    <w:rsid w:val="005B127E"/>
    <w:rsid w:val="005B13D1"/>
    <w:rsid w:val="005B5291"/>
    <w:rsid w:val="005B72DF"/>
    <w:rsid w:val="005B76AD"/>
    <w:rsid w:val="005C137E"/>
    <w:rsid w:val="005C7C00"/>
    <w:rsid w:val="005D694B"/>
    <w:rsid w:val="005D73E1"/>
    <w:rsid w:val="005F0BD7"/>
    <w:rsid w:val="005F277C"/>
    <w:rsid w:val="005F309D"/>
    <w:rsid w:val="005F7594"/>
    <w:rsid w:val="0060659A"/>
    <w:rsid w:val="006105D1"/>
    <w:rsid w:val="0061186C"/>
    <w:rsid w:val="00615D63"/>
    <w:rsid w:val="0061721F"/>
    <w:rsid w:val="00625199"/>
    <w:rsid w:val="00630518"/>
    <w:rsid w:val="006306CB"/>
    <w:rsid w:val="00634026"/>
    <w:rsid w:val="00637322"/>
    <w:rsid w:val="0064287E"/>
    <w:rsid w:val="00644C3A"/>
    <w:rsid w:val="0064791D"/>
    <w:rsid w:val="006552BF"/>
    <w:rsid w:val="006608A6"/>
    <w:rsid w:val="00663BB0"/>
    <w:rsid w:val="0066435F"/>
    <w:rsid w:val="006643BB"/>
    <w:rsid w:val="00666E84"/>
    <w:rsid w:val="00667B34"/>
    <w:rsid w:val="00671E89"/>
    <w:rsid w:val="006723B0"/>
    <w:rsid w:val="00676EE0"/>
    <w:rsid w:val="006853D5"/>
    <w:rsid w:val="00687294"/>
    <w:rsid w:val="00687BBC"/>
    <w:rsid w:val="00691627"/>
    <w:rsid w:val="006920FC"/>
    <w:rsid w:val="006942E1"/>
    <w:rsid w:val="00694BC5"/>
    <w:rsid w:val="006A234B"/>
    <w:rsid w:val="006A29AA"/>
    <w:rsid w:val="006A3994"/>
    <w:rsid w:val="006B0662"/>
    <w:rsid w:val="006B1718"/>
    <w:rsid w:val="006B2ECD"/>
    <w:rsid w:val="006B2FC6"/>
    <w:rsid w:val="006B3597"/>
    <w:rsid w:val="006B55F7"/>
    <w:rsid w:val="006B773D"/>
    <w:rsid w:val="006C0CA6"/>
    <w:rsid w:val="006C2317"/>
    <w:rsid w:val="006C2BCE"/>
    <w:rsid w:val="006C4560"/>
    <w:rsid w:val="006D2D2B"/>
    <w:rsid w:val="006D3CC3"/>
    <w:rsid w:val="006D62AC"/>
    <w:rsid w:val="006D6644"/>
    <w:rsid w:val="006E08BF"/>
    <w:rsid w:val="006E1B77"/>
    <w:rsid w:val="006F24ED"/>
    <w:rsid w:val="00701A9A"/>
    <w:rsid w:val="00702AE0"/>
    <w:rsid w:val="00703011"/>
    <w:rsid w:val="00704B42"/>
    <w:rsid w:val="00711895"/>
    <w:rsid w:val="007127A7"/>
    <w:rsid w:val="007153FC"/>
    <w:rsid w:val="00724C9B"/>
    <w:rsid w:val="00726444"/>
    <w:rsid w:val="00732254"/>
    <w:rsid w:val="007349C5"/>
    <w:rsid w:val="0074045B"/>
    <w:rsid w:val="007452C7"/>
    <w:rsid w:val="0074582F"/>
    <w:rsid w:val="007503EC"/>
    <w:rsid w:val="00751F48"/>
    <w:rsid w:val="00752A53"/>
    <w:rsid w:val="0075405A"/>
    <w:rsid w:val="0075497D"/>
    <w:rsid w:val="00755055"/>
    <w:rsid w:val="007562FD"/>
    <w:rsid w:val="00762A8D"/>
    <w:rsid w:val="007654F9"/>
    <w:rsid w:val="00765B7D"/>
    <w:rsid w:val="00765C3D"/>
    <w:rsid w:val="00767CA2"/>
    <w:rsid w:val="00772E42"/>
    <w:rsid w:val="00773C58"/>
    <w:rsid w:val="00774450"/>
    <w:rsid w:val="007746D3"/>
    <w:rsid w:val="00782257"/>
    <w:rsid w:val="00782AE1"/>
    <w:rsid w:val="007912B8"/>
    <w:rsid w:val="007A0F33"/>
    <w:rsid w:val="007C2908"/>
    <w:rsid w:val="007C2DA7"/>
    <w:rsid w:val="007C2E0B"/>
    <w:rsid w:val="007C5A44"/>
    <w:rsid w:val="007D5C82"/>
    <w:rsid w:val="007D74C0"/>
    <w:rsid w:val="007E3B86"/>
    <w:rsid w:val="007F7704"/>
    <w:rsid w:val="007F7ED2"/>
    <w:rsid w:val="008010D7"/>
    <w:rsid w:val="00801347"/>
    <w:rsid w:val="00805B2E"/>
    <w:rsid w:val="00806122"/>
    <w:rsid w:val="00816D76"/>
    <w:rsid w:val="00816E9A"/>
    <w:rsid w:val="0082478E"/>
    <w:rsid w:val="008323CC"/>
    <w:rsid w:val="00840FD4"/>
    <w:rsid w:val="00844D2C"/>
    <w:rsid w:val="00846FC3"/>
    <w:rsid w:val="00851420"/>
    <w:rsid w:val="008575A9"/>
    <w:rsid w:val="00861426"/>
    <w:rsid w:val="00867245"/>
    <w:rsid w:val="00871D3F"/>
    <w:rsid w:val="00875685"/>
    <w:rsid w:val="00882224"/>
    <w:rsid w:val="008908B3"/>
    <w:rsid w:val="008926D1"/>
    <w:rsid w:val="00894A97"/>
    <w:rsid w:val="008B2BAD"/>
    <w:rsid w:val="008B33DF"/>
    <w:rsid w:val="008C15FA"/>
    <w:rsid w:val="008C3BE9"/>
    <w:rsid w:val="008C3FA5"/>
    <w:rsid w:val="008C4222"/>
    <w:rsid w:val="008C4FFC"/>
    <w:rsid w:val="008C774A"/>
    <w:rsid w:val="008C7ADD"/>
    <w:rsid w:val="008D415D"/>
    <w:rsid w:val="008E46B3"/>
    <w:rsid w:val="008E5926"/>
    <w:rsid w:val="008F3936"/>
    <w:rsid w:val="00901F94"/>
    <w:rsid w:val="00907AF2"/>
    <w:rsid w:val="00907D0E"/>
    <w:rsid w:val="00913E1C"/>
    <w:rsid w:val="00914135"/>
    <w:rsid w:val="00914978"/>
    <w:rsid w:val="00917804"/>
    <w:rsid w:val="00924517"/>
    <w:rsid w:val="0092773B"/>
    <w:rsid w:val="0093728E"/>
    <w:rsid w:val="00947AFC"/>
    <w:rsid w:val="009512A3"/>
    <w:rsid w:val="00952616"/>
    <w:rsid w:val="00956049"/>
    <w:rsid w:val="00964052"/>
    <w:rsid w:val="00966980"/>
    <w:rsid w:val="00970B6F"/>
    <w:rsid w:val="00976002"/>
    <w:rsid w:val="0098172C"/>
    <w:rsid w:val="00982F2B"/>
    <w:rsid w:val="009936B4"/>
    <w:rsid w:val="00993E89"/>
    <w:rsid w:val="009A10D7"/>
    <w:rsid w:val="009A1773"/>
    <w:rsid w:val="009A48F8"/>
    <w:rsid w:val="009B0417"/>
    <w:rsid w:val="009B277B"/>
    <w:rsid w:val="009B38EB"/>
    <w:rsid w:val="009B4FC6"/>
    <w:rsid w:val="009C1ED9"/>
    <w:rsid w:val="009C3B01"/>
    <w:rsid w:val="009C3FEA"/>
    <w:rsid w:val="009C62FC"/>
    <w:rsid w:val="009C79EC"/>
    <w:rsid w:val="009D3D4C"/>
    <w:rsid w:val="009E4D5D"/>
    <w:rsid w:val="009F0E66"/>
    <w:rsid w:val="009F1030"/>
    <w:rsid w:val="009F126B"/>
    <w:rsid w:val="009F6C86"/>
    <w:rsid w:val="00A02995"/>
    <w:rsid w:val="00A04A55"/>
    <w:rsid w:val="00A05596"/>
    <w:rsid w:val="00A12384"/>
    <w:rsid w:val="00A14C1F"/>
    <w:rsid w:val="00A1633C"/>
    <w:rsid w:val="00A17D75"/>
    <w:rsid w:val="00A21636"/>
    <w:rsid w:val="00A314D3"/>
    <w:rsid w:val="00A31592"/>
    <w:rsid w:val="00A36948"/>
    <w:rsid w:val="00A36F97"/>
    <w:rsid w:val="00A4028F"/>
    <w:rsid w:val="00A4282B"/>
    <w:rsid w:val="00A541A7"/>
    <w:rsid w:val="00A54BE6"/>
    <w:rsid w:val="00A55EF8"/>
    <w:rsid w:val="00A61EA3"/>
    <w:rsid w:val="00A642CE"/>
    <w:rsid w:val="00A716B3"/>
    <w:rsid w:val="00A72383"/>
    <w:rsid w:val="00A74851"/>
    <w:rsid w:val="00A776C9"/>
    <w:rsid w:val="00A802B3"/>
    <w:rsid w:val="00A807B5"/>
    <w:rsid w:val="00A8084B"/>
    <w:rsid w:val="00A81FA4"/>
    <w:rsid w:val="00A8248B"/>
    <w:rsid w:val="00A85838"/>
    <w:rsid w:val="00A87FA2"/>
    <w:rsid w:val="00A949F7"/>
    <w:rsid w:val="00AA1942"/>
    <w:rsid w:val="00AA51D6"/>
    <w:rsid w:val="00AB5A2D"/>
    <w:rsid w:val="00AB5B86"/>
    <w:rsid w:val="00AB765C"/>
    <w:rsid w:val="00AC020F"/>
    <w:rsid w:val="00AD5BAB"/>
    <w:rsid w:val="00AE2AEC"/>
    <w:rsid w:val="00AE79C9"/>
    <w:rsid w:val="00AF2793"/>
    <w:rsid w:val="00AF5D31"/>
    <w:rsid w:val="00AF7942"/>
    <w:rsid w:val="00AF7D3F"/>
    <w:rsid w:val="00B01614"/>
    <w:rsid w:val="00B023ED"/>
    <w:rsid w:val="00B0379F"/>
    <w:rsid w:val="00B0541F"/>
    <w:rsid w:val="00B13227"/>
    <w:rsid w:val="00B22165"/>
    <w:rsid w:val="00B269C2"/>
    <w:rsid w:val="00B30887"/>
    <w:rsid w:val="00B323CF"/>
    <w:rsid w:val="00B34B8B"/>
    <w:rsid w:val="00B402A1"/>
    <w:rsid w:val="00B44595"/>
    <w:rsid w:val="00B45AC3"/>
    <w:rsid w:val="00B562C8"/>
    <w:rsid w:val="00B62813"/>
    <w:rsid w:val="00B72CBF"/>
    <w:rsid w:val="00B7621F"/>
    <w:rsid w:val="00B77F51"/>
    <w:rsid w:val="00B77FF0"/>
    <w:rsid w:val="00B93819"/>
    <w:rsid w:val="00B94BBB"/>
    <w:rsid w:val="00BA3B54"/>
    <w:rsid w:val="00BB244F"/>
    <w:rsid w:val="00BB5EB2"/>
    <w:rsid w:val="00BB659B"/>
    <w:rsid w:val="00BB77D9"/>
    <w:rsid w:val="00BC19F8"/>
    <w:rsid w:val="00BC3E25"/>
    <w:rsid w:val="00BC5AB8"/>
    <w:rsid w:val="00BC6089"/>
    <w:rsid w:val="00BD2290"/>
    <w:rsid w:val="00BD48DA"/>
    <w:rsid w:val="00BD5DEB"/>
    <w:rsid w:val="00BD7BC2"/>
    <w:rsid w:val="00BE1439"/>
    <w:rsid w:val="00BE4020"/>
    <w:rsid w:val="00BF0F54"/>
    <w:rsid w:val="00BF197F"/>
    <w:rsid w:val="00BF777A"/>
    <w:rsid w:val="00C0246A"/>
    <w:rsid w:val="00C02D68"/>
    <w:rsid w:val="00C101ED"/>
    <w:rsid w:val="00C130A9"/>
    <w:rsid w:val="00C13302"/>
    <w:rsid w:val="00C13993"/>
    <w:rsid w:val="00C2325B"/>
    <w:rsid w:val="00C35973"/>
    <w:rsid w:val="00C44E64"/>
    <w:rsid w:val="00C53B6C"/>
    <w:rsid w:val="00C5404B"/>
    <w:rsid w:val="00C60122"/>
    <w:rsid w:val="00C625FC"/>
    <w:rsid w:val="00C63CA4"/>
    <w:rsid w:val="00C643F2"/>
    <w:rsid w:val="00C64ED2"/>
    <w:rsid w:val="00C6639D"/>
    <w:rsid w:val="00C66483"/>
    <w:rsid w:val="00C66EE9"/>
    <w:rsid w:val="00C70159"/>
    <w:rsid w:val="00C707D7"/>
    <w:rsid w:val="00C71892"/>
    <w:rsid w:val="00C825CE"/>
    <w:rsid w:val="00C825F1"/>
    <w:rsid w:val="00CA2AD1"/>
    <w:rsid w:val="00CA7BC8"/>
    <w:rsid w:val="00CA7C60"/>
    <w:rsid w:val="00CB4A56"/>
    <w:rsid w:val="00CE122F"/>
    <w:rsid w:val="00CE17AE"/>
    <w:rsid w:val="00CE2381"/>
    <w:rsid w:val="00CE2A2C"/>
    <w:rsid w:val="00CE4D14"/>
    <w:rsid w:val="00CF7EC0"/>
    <w:rsid w:val="00D06490"/>
    <w:rsid w:val="00D11A07"/>
    <w:rsid w:val="00D135D9"/>
    <w:rsid w:val="00D17F15"/>
    <w:rsid w:val="00D246E5"/>
    <w:rsid w:val="00D33353"/>
    <w:rsid w:val="00D346F8"/>
    <w:rsid w:val="00D37136"/>
    <w:rsid w:val="00D4152A"/>
    <w:rsid w:val="00D425A0"/>
    <w:rsid w:val="00D43925"/>
    <w:rsid w:val="00D47D6E"/>
    <w:rsid w:val="00D56263"/>
    <w:rsid w:val="00D563AE"/>
    <w:rsid w:val="00D568BD"/>
    <w:rsid w:val="00D571F1"/>
    <w:rsid w:val="00D629A6"/>
    <w:rsid w:val="00D657CA"/>
    <w:rsid w:val="00D66393"/>
    <w:rsid w:val="00D704C6"/>
    <w:rsid w:val="00D74AC9"/>
    <w:rsid w:val="00D77DD1"/>
    <w:rsid w:val="00D853DB"/>
    <w:rsid w:val="00D87193"/>
    <w:rsid w:val="00DA3D01"/>
    <w:rsid w:val="00DA3D47"/>
    <w:rsid w:val="00DA546C"/>
    <w:rsid w:val="00DA61ED"/>
    <w:rsid w:val="00DB0E96"/>
    <w:rsid w:val="00DB2458"/>
    <w:rsid w:val="00DB434A"/>
    <w:rsid w:val="00DB7CAA"/>
    <w:rsid w:val="00DC1342"/>
    <w:rsid w:val="00DC50AE"/>
    <w:rsid w:val="00DC6D56"/>
    <w:rsid w:val="00DD5C9A"/>
    <w:rsid w:val="00DE19EA"/>
    <w:rsid w:val="00DE4EB5"/>
    <w:rsid w:val="00DE5119"/>
    <w:rsid w:val="00DF2A3E"/>
    <w:rsid w:val="00DF4C74"/>
    <w:rsid w:val="00E05130"/>
    <w:rsid w:val="00E14351"/>
    <w:rsid w:val="00E17A3E"/>
    <w:rsid w:val="00E20C9D"/>
    <w:rsid w:val="00E20E98"/>
    <w:rsid w:val="00E23A6B"/>
    <w:rsid w:val="00E273F0"/>
    <w:rsid w:val="00E30FEF"/>
    <w:rsid w:val="00E333E0"/>
    <w:rsid w:val="00E40570"/>
    <w:rsid w:val="00E4776A"/>
    <w:rsid w:val="00E500A6"/>
    <w:rsid w:val="00E5432F"/>
    <w:rsid w:val="00E637E3"/>
    <w:rsid w:val="00E64903"/>
    <w:rsid w:val="00E651BB"/>
    <w:rsid w:val="00E717BA"/>
    <w:rsid w:val="00E7483D"/>
    <w:rsid w:val="00E75C4F"/>
    <w:rsid w:val="00E765B5"/>
    <w:rsid w:val="00E85005"/>
    <w:rsid w:val="00E8706A"/>
    <w:rsid w:val="00E9705D"/>
    <w:rsid w:val="00EA0B39"/>
    <w:rsid w:val="00EC0C42"/>
    <w:rsid w:val="00EC3F60"/>
    <w:rsid w:val="00EC67E8"/>
    <w:rsid w:val="00EC6B30"/>
    <w:rsid w:val="00EE5438"/>
    <w:rsid w:val="00EE6434"/>
    <w:rsid w:val="00EE6741"/>
    <w:rsid w:val="00EF3A59"/>
    <w:rsid w:val="00EF64CB"/>
    <w:rsid w:val="00EF7689"/>
    <w:rsid w:val="00F0049C"/>
    <w:rsid w:val="00F03C06"/>
    <w:rsid w:val="00F04314"/>
    <w:rsid w:val="00F0486D"/>
    <w:rsid w:val="00F07435"/>
    <w:rsid w:val="00F43BD0"/>
    <w:rsid w:val="00F54621"/>
    <w:rsid w:val="00F54728"/>
    <w:rsid w:val="00F57D0C"/>
    <w:rsid w:val="00F610BE"/>
    <w:rsid w:val="00F64D73"/>
    <w:rsid w:val="00F743FB"/>
    <w:rsid w:val="00F74F21"/>
    <w:rsid w:val="00F80736"/>
    <w:rsid w:val="00F80899"/>
    <w:rsid w:val="00F80D05"/>
    <w:rsid w:val="00F81552"/>
    <w:rsid w:val="00F81850"/>
    <w:rsid w:val="00F84488"/>
    <w:rsid w:val="00F84C65"/>
    <w:rsid w:val="00F9133A"/>
    <w:rsid w:val="00F94992"/>
    <w:rsid w:val="00F94F7A"/>
    <w:rsid w:val="00FA03BF"/>
    <w:rsid w:val="00FA088F"/>
    <w:rsid w:val="00FA1338"/>
    <w:rsid w:val="00FA1785"/>
    <w:rsid w:val="00FA6579"/>
    <w:rsid w:val="00FB12A1"/>
    <w:rsid w:val="00FB1495"/>
    <w:rsid w:val="00FB3066"/>
    <w:rsid w:val="00FB4115"/>
    <w:rsid w:val="00FB7BBB"/>
    <w:rsid w:val="00FC5B8B"/>
    <w:rsid w:val="00FD086F"/>
    <w:rsid w:val="00FD0997"/>
    <w:rsid w:val="00FD4361"/>
    <w:rsid w:val="00FD60C6"/>
    <w:rsid w:val="00FE65D3"/>
    <w:rsid w:val="00FF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3FEA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0D3FEA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93728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7BC8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link w:val="CommentText"/>
    <w:rsid w:val="002866F7"/>
    <w:rPr>
      <w:rFonts w:ascii="Arial" w:hAnsi="Arial"/>
      <w:lang w:val="en-US" w:eastAsia="en-US" w:bidi="ar-SA"/>
    </w:rPr>
  </w:style>
  <w:style w:type="character" w:customStyle="1" w:styleId="ActivityBodyChar">
    <w:name w:val="Activity Body Char"/>
    <w:link w:val="ActivityBody"/>
    <w:rsid w:val="008C774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D3FEA"/>
    <w:rPr>
      <w:rFonts w:ascii="Tahoma" w:hAnsi="Tahoma" w:cs="Tahoma"/>
      <w:sz w:val="16"/>
      <w:szCs w:val="16"/>
    </w:rPr>
  </w:style>
  <w:style w:type="character" w:customStyle="1" w:styleId="ActivityBodyItalicChar">
    <w:name w:val="ActivityBody + Italic Char"/>
    <w:link w:val="ActivityBodyItalic"/>
    <w:rsid w:val="008C774A"/>
    <w:rPr>
      <w:rFonts w:ascii="Arial" w:hAnsi="Arial" w:cs="Arial"/>
      <w:i/>
      <w:iCs/>
      <w:sz w:val="24"/>
      <w:szCs w:val="24"/>
      <w:lang w:val="en-US" w:eastAsia="en-US" w:bidi="ar-SA"/>
    </w:rPr>
  </w:style>
  <w:style w:type="character" w:customStyle="1" w:styleId="ActivitySubHeadingChar">
    <w:name w:val="Activity SubHeading Char"/>
    <w:link w:val="ActivitySubHeading"/>
    <w:rsid w:val="0093728E"/>
    <w:rPr>
      <w:rFonts w:ascii="Arial" w:hAnsi="Arial"/>
      <w:b/>
      <w:bCs/>
      <w:sz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0D3FEA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239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Heading1Char">
    <w:name w:val="Heading 1 Char"/>
    <w:link w:val="Heading1"/>
    <w:rsid w:val="0093728E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0D3F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D3F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Heading3Char">
    <w:name w:val="Heading 3 Char"/>
    <w:link w:val="Heading3"/>
    <w:rsid w:val="0093728E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Pictureleft">
    <w:name w:val="Picture left"/>
    <w:basedOn w:val="Picture"/>
    <w:rsid w:val="007A0F33"/>
    <w:pPr>
      <w:jc w:val="left"/>
    </w:pPr>
  </w:style>
  <w:style w:type="character" w:customStyle="1" w:styleId="ActivityBodyBoldChar">
    <w:name w:val="Activity Body + Bold Char"/>
    <w:link w:val="ActivityBodyBold"/>
    <w:rsid w:val="002866F7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8B33DF"/>
    <w:pPr>
      <w:numPr>
        <w:numId w:val="3"/>
      </w:numPr>
    </w:p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link w:val="ActivityBodyItalicChar"/>
    <w:rsid w:val="007C5A44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numbering" w:customStyle="1" w:styleId="ArrowBulleted">
    <w:name w:val="Arrow Bulleted"/>
    <w:basedOn w:val="NoList"/>
    <w:rsid w:val="00186354"/>
    <w:pPr>
      <w:numPr>
        <w:numId w:val="1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ActivityBullet2ndLevel">
    <w:name w:val="Activity Bullet 2nd Level"/>
    <w:basedOn w:val="Normal"/>
    <w:rsid w:val="00C02D68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7C5A44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link w:val="ActivitySubHeadingChar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Bulleted1">
    <w:name w:val="Special Bulleted 1"/>
    <w:basedOn w:val="NoList"/>
    <w:rsid w:val="00C825F1"/>
    <w:pPr>
      <w:numPr>
        <w:numId w:val="5"/>
      </w:numPr>
    </w:pPr>
  </w:style>
  <w:style w:type="paragraph" w:customStyle="1" w:styleId="ActivityNumbers">
    <w:name w:val="Activity Numbers"/>
    <w:basedOn w:val="Normal"/>
    <w:rsid w:val="00C63CA4"/>
    <w:pPr>
      <w:numPr>
        <w:numId w:val="11"/>
      </w:numPr>
      <w:spacing w:after="120"/>
    </w:pPr>
    <w:rPr>
      <w:rFonts w:cs="Arial"/>
    </w:r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8"/>
      </w:numPr>
    </w:p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numbering" w:customStyle="1" w:styleId="AlphaCapitalBullet">
    <w:name w:val="Alpha Capital Bullet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link w:val="ActivityBodyChar"/>
    <w:rsid w:val="00100EE1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C02D68"/>
    <w:pPr>
      <w:numPr>
        <w:numId w:val="15"/>
      </w:numPr>
      <w:ind w:left="1080"/>
    </w:pPr>
    <w:rPr>
      <w:rFonts w:cs="Arial"/>
    </w:rPr>
  </w:style>
  <w:style w:type="table" w:styleId="TableGrid">
    <w:name w:val="Table Grid"/>
    <w:basedOn w:val="TableNormal"/>
    <w:rsid w:val="00DB7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AlphaCapitalBullet"/>
    <w:pPr>
      <w:numPr>
        <w:numId w:val="14"/>
      </w:numPr>
    </w:pPr>
  </w:style>
  <w:style w:type="numbering" w:customStyle="1" w:styleId="CommentTextChar">
    <w:name w:val="ArrowBulleted"/>
    <w:pPr>
      <w:numPr>
        <w:numId w:val="1"/>
      </w:numPr>
    </w:pPr>
  </w:style>
  <w:style w:type="numbering" w:customStyle="1" w:styleId="ActivityBodyChar">
    <w:name w:val="AlphaLowerCaseBullet"/>
    <w:pPr>
      <w:numPr>
        <w:numId w:val="3"/>
      </w:numPr>
    </w:pPr>
  </w:style>
  <w:style w:type="numbering" w:customStyle="1" w:styleId="BalloonText">
    <w:name w:val="SpecialBulleted1"/>
    <w:pPr>
      <w:numPr>
        <w:numId w:val="5"/>
      </w:numPr>
    </w:pPr>
  </w:style>
  <w:style w:type="numbering" w:customStyle="1" w:styleId="ActivityBodyItalicChar">
    <w:name w:val="CheckmarkList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0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hirsch\Desktop\ETCLessonTemplate2008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ETCLessonTemplate2008.1.dot</Template>
  <TotalTime>56</TotalTime>
  <Pages>5</Pages>
  <Words>753</Words>
  <Characters>3377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6.1.3 Static and Current Electricity</vt:lpstr>
    </vt:vector>
  </TitlesOfParts>
  <Company>Project Lead the Way, Inc.</Company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6.1.3 Static and Current Electricity</dc:title>
  <dc:subject>GTT - Lesson 6.1 - What is Electricity?</dc:subject>
  <dc:creator>GTT Revision Team</dc:creator>
  <cp:lastModifiedBy>Windows User</cp:lastModifiedBy>
  <cp:revision>10</cp:revision>
  <cp:lastPrinted>2008-09-11T21:03:00Z</cp:lastPrinted>
  <dcterms:created xsi:type="dcterms:W3CDTF">2013-03-16T03:42:00Z</dcterms:created>
  <dcterms:modified xsi:type="dcterms:W3CDTF">2017-01-26T19:00:00Z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